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</w:rPr>
        <w:t>实</w:t>
      </w:r>
      <w:r>
        <w:rPr>
          <w:rFonts w:hint="eastAsia"/>
          <w:sz w:val="28"/>
          <w:szCs w:val="28"/>
        </w:rPr>
        <w:t>验四：选择结构程序设计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lang w:val="en-US" w:eastAsia="zh-CN"/>
        </w:rPr>
        <w:t>彭嘉虹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班级：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机设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班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学号：</w:t>
      </w:r>
      <w:r>
        <w:rPr>
          <w:sz w:val="28"/>
          <w:szCs w:val="28"/>
        </w:rPr>
        <w:t>115040100</w:t>
      </w:r>
      <w:r>
        <w:rPr>
          <w:rFonts w:hint="eastAsia"/>
          <w:sz w:val="28"/>
          <w:szCs w:val="28"/>
          <w:lang w:val="en-US" w:eastAsia="zh-CN"/>
        </w:rPr>
        <w:t>115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实验目的与要求：</w:t>
      </w: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掌握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语言的关系运算符和关系表达式。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2.</w:t>
      </w:r>
      <w:r>
        <w:rPr>
          <w:rFonts w:hint="eastAsia"/>
          <w:sz w:val="28"/>
          <w:szCs w:val="28"/>
        </w:rPr>
        <w:t>掌握逻辑运算符和逻辑表达式，学会表示逻辑值的方法。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3.</w:t>
      </w:r>
      <w:r>
        <w:rPr>
          <w:rFonts w:hint="eastAsia"/>
          <w:sz w:val="28"/>
          <w:szCs w:val="28"/>
        </w:rPr>
        <w:t>熟练掌握条件语句和多分支语句，学习选择结构程序设计的方法及应用。</w:t>
      </w:r>
    </w:p>
    <w:p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实验步骤与内容：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上机题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编写程序。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sz w:val="28"/>
          <w:szCs w:val="28"/>
        </w:rPr>
        <w:t>x,t</w:t>
      </w:r>
      <w:r>
        <w:rPr>
          <w:rFonts w:hint="eastAsia"/>
          <w:sz w:val="28"/>
          <w:szCs w:val="28"/>
        </w:rPr>
        <w:t>均为</w:t>
      </w:r>
      <w:r>
        <w:rPr>
          <w:sz w:val="28"/>
          <w:szCs w:val="28"/>
        </w:rPr>
        <w:t>int</w:t>
      </w:r>
      <w:r>
        <w:rPr>
          <w:rFonts w:hint="eastAsia"/>
          <w:sz w:val="28"/>
          <w:szCs w:val="28"/>
        </w:rPr>
        <w:t>型变量，若有</w:t>
      </w:r>
      <w:r>
        <w:rPr>
          <w:sz w:val="28"/>
          <w:szCs w:val="28"/>
        </w:rPr>
        <w:t>x=10</w:t>
      </w:r>
      <w:r>
        <w:rPr>
          <w:rFonts w:hint="eastAsia"/>
          <w:sz w:val="28"/>
          <w:szCs w:val="28"/>
        </w:rPr>
        <w:t>，则执行语句“</w:t>
      </w:r>
      <w:r>
        <w:rPr>
          <w:sz w:val="28"/>
          <w:szCs w:val="28"/>
        </w:rPr>
        <w:t>t=x&amp;&amp;x&gt;10;</w:t>
      </w:r>
      <w:r>
        <w:rPr>
          <w:rFonts w:hint="eastAsia"/>
          <w:sz w:val="28"/>
          <w:szCs w:val="28"/>
        </w:rPr>
        <w:t>”后，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的值为</w:t>
      </w:r>
      <w:r>
        <w:rPr>
          <w:sz w:val="28"/>
          <w:szCs w:val="28"/>
        </w:rPr>
        <w:t>____</w:t>
      </w:r>
      <w:r>
        <w:rPr>
          <w:rFonts w:hint="eastAsia"/>
          <w:sz w:val="28"/>
          <w:szCs w:val="28"/>
        </w:rPr>
        <w:t>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sz w:val="28"/>
          <w:szCs w:val="28"/>
        </w:rPr>
        <w:t>x,y,t</w:t>
      </w:r>
      <w:r>
        <w:rPr>
          <w:rFonts w:hint="eastAsia"/>
          <w:sz w:val="28"/>
          <w:szCs w:val="28"/>
        </w:rPr>
        <w:t>均为</w:t>
      </w:r>
      <w:r>
        <w:rPr>
          <w:sz w:val="28"/>
          <w:szCs w:val="28"/>
        </w:rPr>
        <w:t>int</w:t>
      </w:r>
      <w:r>
        <w:rPr>
          <w:rFonts w:hint="eastAsia"/>
          <w:sz w:val="28"/>
          <w:szCs w:val="28"/>
        </w:rPr>
        <w:t>型变量，则执行语句“</w:t>
      </w:r>
      <w:r>
        <w:rPr>
          <w:sz w:val="28"/>
          <w:szCs w:val="28"/>
        </w:rPr>
        <w:t>x=2;y=0;t=x||(y=y+1);</w:t>
      </w:r>
      <w:r>
        <w:rPr>
          <w:rFonts w:hint="eastAsia"/>
          <w:sz w:val="28"/>
          <w:szCs w:val="28"/>
        </w:rPr>
        <w:t>”后，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的值为</w:t>
      </w:r>
      <w:r>
        <w:rPr>
          <w:sz w:val="28"/>
          <w:szCs w:val="28"/>
        </w:rPr>
        <w:t>_____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的值为</w:t>
      </w:r>
      <w:r>
        <w:rPr>
          <w:sz w:val="28"/>
          <w:szCs w:val="28"/>
        </w:rPr>
        <w:t>_______</w:t>
      </w:r>
      <w:r>
        <w:rPr>
          <w:rFonts w:hint="eastAsia"/>
          <w:sz w:val="28"/>
          <w:szCs w:val="28"/>
        </w:rPr>
        <w:t>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分析：</w:t>
      </w:r>
    </w:p>
    <w:p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语言在进行逻辑运算时，逻辑表达式的值只有两种：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（真）或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（假）。对于</w:t>
      </w:r>
      <w:r>
        <w:rPr>
          <w:sz w:val="28"/>
          <w:szCs w:val="28"/>
        </w:rPr>
        <w:t>x&amp;&amp;y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x||y</w:t>
      </w:r>
      <w:r>
        <w:rPr>
          <w:rFonts w:hint="eastAsia"/>
          <w:sz w:val="28"/>
          <w:szCs w:val="28"/>
        </w:rPr>
        <w:t>）的形式，只有当表达式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的值为真（假）时，才需继续计算表达式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的值。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上机题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输入并运行以下程序，分析程序的运行结果。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#include&lt;iostream.h&gt;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int a,b;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cin&gt;&gt;a&gt;&gt;b;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if(a&gt;b) cout&lt;&lt;a&lt;&lt;endl;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else cout&lt;&lt;b&lt;&lt;endl;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分析：</w:t>
      </w: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该程序实现求两个数中的最大数，并输出。</w:t>
      </w: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修改以上程序，使之能实现求三个数中的最大数。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上机题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程序实现求分段函数的值，完成程序并填空。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s1026" o:spid="_x0000_s1026" o:spt="87" type="#_x0000_t87" style="position:absolute;left:0pt;margin-left:68.55pt;margin-top:0.6pt;height:50.25pt;width:10.5pt;z-index:251658240;mso-width-relative:page;mso-height-relative:page;" filled="f" stroked="t" coordsize="21600,21600" o:gfxdata="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0W50y1QAAAAkBAAAPAAAAAAAAAAEA&#10;IAAAACIAAABkcnMvZG93bnJldi54bWxQSwECFAAUAAAACACHTuJA3gDkjNkBAAB1AwAADgAAAAAA&#10;AAABACAAAAAkAQAAZHJzL2Uyb0RvYy54bWxQSwUGAAAAAAYABgBZAQAAbwUAAAAA&#10;" adj="376">
            <v:path arrowok="t"/>
            <v:fill on="f" focussize="0,0"/>
            <v:stroke weight="0.5pt" color="#5B9BD5" joinstyle="miter"/>
            <v:imagedata o:title=""/>
            <o:lock v:ext="edit"/>
          </v:shape>
        </w:pict>
      </w:r>
      <w:r>
        <w:rPr>
          <w:sz w:val="28"/>
          <w:szCs w:val="28"/>
        </w:rPr>
        <w:t xml:space="preserve">               2*x    x&lt;=-10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y=   2+x    -10&lt;x&lt;10    </w:t>
      </w: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sz w:val="28"/>
          <w:szCs w:val="28"/>
        </w:rPr>
        <w:t>x-2    0&lt;x&lt;=10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sz w:val="28"/>
          <w:szCs w:val="28"/>
        </w:rPr>
        <w:t>X/10   x&gt;10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#include&lt;iomanip.h&gt;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float x,y;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cin&gt;&gt;x;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if(x&lt;=-10)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y=2*x;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if(x&lt;=0)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y=2+x;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if(x&lt;=10)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y=x-2;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y=x/10;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cout&lt;&lt;setiosflags(ios::showpoint)&lt;&lt;”x=”&lt;&lt;x&lt;&lt;”,”&lt;&lt;”y=”&lt;&lt;y&lt;&lt;endl;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分析：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编写程序实现：输入一个整数并赋给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，当</w:t>
      </w:r>
      <w:r>
        <w:rPr>
          <w:sz w:val="28"/>
          <w:szCs w:val="28"/>
        </w:rPr>
        <w:t>a&gt;=90</w:t>
      </w:r>
      <w:r>
        <w:rPr>
          <w:rFonts w:hint="eastAsia"/>
          <w:sz w:val="28"/>
          <w:szCs w:val="28"/>
        </w:rPr>
        <w:t>时，输出字符</w:t>
      </w:r>
      <w:r>
        <w:rPr>
          <w:sz w:val="28"/>
          <w:szCs w:val="28"/>
        </w:rPr>
        <w:t>’A’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a&gt;=80</w:t>
      </w:r>
      <w:r>
        <w:rPr>
          <w:rFonts w:hint="eastAsia"/>
          <w:sz w:val="28"/>
          <w:szCs w:val="28"/>
        </w:rPr>
        <w:t>时，输出字符</w:t>
      </w:r>
      <w:r>
        <w:rPr>
          <w:sz w:val="28"/>
          <w:szCs w:val="28"/>
        </w:rPr>
        <w:t>’B’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a&gt;=70</w:t>
      </w:r>
      <w:r>
        <w:rPr>
          <w:rFonts w:hint="eastAsia"/>
          <w:sz w:val="28"/>
          <w:szCs w:val="28"/>
        </w:rPr>
        <w:t>时，输出字符</w:t>
      </w:r>
      <w:r>
        <w:rPr>
          <w:sz w:val="28"/>
          <w:szCs w:val="28"/>
        </w:rPr>
        <w:t>’C’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a&gt;=60</w:t>
      </w:r>
      <w:r>
        <w:rPr>
          <w:rFonts w:hint="eastAsia"/>
          <w:sz w:val="28"/>
          <w:szCs w:val="28"/>
        </w:rPr>
        <w:t>时，输出字符</w:t>
      </w:r>
      <w:r>
        <w:rPr>
          <w:sz w:val="28"/>
          <w:szCs w:val="28"/>
        </w:rPr>
        <w:t>’D’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a&lt;60</w:t>
      </w:r>
      <w:r>
        <w:rPr>
          <w:rFonts w:hint="eastAsia"/>
          <w:sz w:val="28"/>
          <w:szCs w:val="28"/>
        </w:rPr>
        <w:t>时，输出字符</w:t>
      </w:r>
      <w:r>
        <w:rPr>
          <w:sz w:val="28"/>
          <w:szCs w:val="28"/>
        </w:rPr>
        <w:t>’E’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上机题</w:t>
      </w:r>
      <w:r>
        <w:rPr>
          <w:b/>
          <w:bCs/>
          <w:sz w:val="28"/>
          <w:szCs w:val="28"/>
        </w:rPr>
        <w:t>4</w:t>
      </w:r>
      <w:r>
        <w:rPr>
          <w:rFonts w:hint="eastAsia"/>
          <w:sz w:val="28"/>
          <w:szCs w:val="28"/>
        </w:rPr>
        <w:t>：输入并运行以下程序，分析程序运行结果。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a,b,c;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cin&gt;&gt;a&gt;&gt;b&gt;&gt;c;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switch(a)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case1: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case2: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case3:  cout&lt;&lt;b&lt;&lt;”+”&lt;&lt;c&lt;&lt;”=”&lt;&lt;b+c&lt;&lt;endl;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case4:  cout&lt;&lt;b&lt;&lt;”-”&lt;&lt;c&lt;&lt;”=”&lt;&lt;b-c&lt;&lt;endl;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case5:  cout&lt;&lt;b&lt;&lt;”*”&lt;&lt;c&lt;&lt;”=”&lt;&lt;b*c&lt;&lt;endl;break;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case6:  cout&lt;&lt;b&lt;&lt;”/”&lt;&lt;c&lt;&lt;”=”&lt;&lt;b/c&lt;&lt;endl;  break;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default: cout&lt;&lt;”a</w:t>
      </w:r>
      <w:r>
        <w:rPr>
          <w:rFonts w:hint="eastAsia"/>
          <w:sz w:val="28"/>
          <w:szCs w:val="28"/>
        </w:rPr>
        <w:t>的值不正确！</w:t>
      </w:r>
      <w:r>
        <w:rPr>
          <w:sz w:val="28"/>
          <w:szCs w:val="28"/>
        </w:rPr>
        <w:t>”&lt;&lt;endl;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27" o:spid="_x0000_s1027" o:spt="87" type="#_x0000_t87" style="position:absolute;left:0pt;margin-left:65.55pt;margin-top:15.6pt;height:50.25pt;width:10.5pt;z-index:251659264;mso-width-relative:page;mso-height-relative:page;" filled="f" stroked="t" coordsize="21600,21600" o:gfxdata="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TUvm1QAAAAoBAAAPAAAAAAAAAAEAIAAAACIAAABkcnMv&#10;ZG93bnJldi54bWxQSwECFAAUAAAACACHTuJAOL2ghM0BAABpAwAADgAAAAAAAAABACAAAAAkAQAA&#10;ZHJzL2Uyb0RvYy54bWxQSwUGAAAAAAYABgBZAQAAYwUAAAAA&#10;" adj="376">
            <v:path arrowok="t"/>
            <v:fill on="f" focussize="0,0"/>
            <v:stroke weight="0.5pt" color="#5B9BD5" joinstyle="miter"/>
            <v:imagedata o:title=""/>
            <o:lock v:ext="edit"/>
          </v:shape>
        </w:pict>
      </w:r>
      <w:r>
        <w:rPr>
          <w:rFonts w:hint="eastAsia"/>
          <w:b/>
          <w:bCs/>
          <w:sz w:val="28"/>
          <w:szCs w:val="28"/>
        </w:rPr>
        <w:t>上机题</w:t>
      </w:r>
      <w:r>
        <w:rPr>
          <w:b/>
          <w:bCs/>
          <w:sz w:val="28"/>
          <w:szCs w:val="28"/>
        </w:rPr>
        <w:t>5</w:t>
      </w:r>
      <w:r>
        <w:rPr>
          <w:rFonts w:hint="eastAsia"/>
          <w:sz w:val="28"/>
          <w:szCs w:val="28"/>
        </w:rPr>
        <w:t>：程序实现求分段函数的值，完成程序并填空。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x-1   -5&lt;x&lt;0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y=    x     x=0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x+1   0&lt;x&lt;8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#include&lt;iomanip.h&gt;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float x,y;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grade=0,flag=0;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cin&gt;&gt;x;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if(x&gt;-5&amp;&amp;x&lt;0) grade=1;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if(x==0)  grade=2;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if(x&gt;0&amp;&amp;x&lt;8)  grade=3;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switch(grade)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case1:y=x-1;break;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case2:y=x;break;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case3:y=x+1;break;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default:cout&lt;&lt;”x</w:t>
      </w:r>
      <w:r>
        <w:rPr>
          <w:rFonts w:hint="eastAsia"/>
          <w:sz w:val="28"/>
          <w:szCs w:val="28"/>
        </w:rPr>
        <w:t>的值超出范围</w:t>
      </w:r>
      <w:r>
        <w:rPr>
          <w:sz w:val="28"/>
          <w:szCs w:val="28"/>
        </w:rPr>
        <w:t>”&lt;&lt;endl;flag=1;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if(!flag)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cout&lt;&lt;setiosflags(ios::showpoint)&lt;&lt;”x=”&lt;&lt;x&lt;&lt;”,”&lt;&lt;”y=”&lt;&lt;y&lt;&lt;endl;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分析：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此题中直接使用</w:t>
      </w:r>
      <w:r>
        <w:rPr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语句，会造成</w:t>
      </w:r>
      <w:r>
        <w:rPr>
          <w:sz w:val="28"/>
          <w:szCs w:val="28"/>
        </w:rPr>
        <w:t>grade</w:t>
      </w:r>
      <w:r>
        <w:rPr>
          <w:rFonts w:hint="eastAsia"/>
          <w:sz w:val="28"/>
          <w:szCs w:val="28"/>
        </w:rPr>
        <w:t>的值不好确定，所以要在</w:t>
      </w:r>
      <w:r>
        <w:rPr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语句前加一段</w:t>
      </w:r>
      <w:r>
        <w:rPr>
          <w:sz w:val="28"/>
          <w:szCs w:val="28"/>
        </w:rPr>
        <w:t>if</w:t>
      </w:r>
      <w:r>
        <w:rPr>
          <w:rFonts w:hint="eastAsia"/>
          <w:sz w:val="28"/>
          <w:szCs w:val="28"/>
        </w:rPr>
        <w:t>语句，用来确定</w:t>
      </w:r>
      <w:r>
        <w:rPr>
          <w:sz w:val="28"/>
          <w:szCs w:val="28"/>
        </w:rPr>
        <w:t>grade</w:t>
      </w:r>
      <w:r>
        <w:rPr>
          <w:rFonts w:hint="eastAsia"/>
          <w:sz w:val="28"/>
          <w:szCs w:val="28"/>
        </w:rPr>
        <w:t>的值。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上机题</w:t>
      </w:r>
      <w:r>
        <w:rPr>
          <w:b/>
          <w:bCs/>
          <w:sz w:val="28"/>
          <w:szCs w:val="28"/>
        </w:rPr>
        <w:t>6</w:t>
      </w:r>
      <w:r>
        <w:rPr>
          <w:rFonts w:hint="eastAsia"/>
          <w:sz w:val="28"/>
          <w:szCs w:val="28"/>
        </w:rPr>
        <w:t>：编写程序实现：从键盘输入字符，若是数字字符，则转换成数字后输出；否则，输出字符的</w:t>
      </w:r>
      <w:r>
        <w:rPr>
          <w:sz w:val="28"/>
          <w:szCs w:val="28"/>
        </w:rPr>
        <w:t>ASCII</w:t>
      </w:r>
      <w:r>
        <w:rPr>
          <w:rFonts w:hint="eastAsia"/>
          <w:sz w:val="28"/>
          <w:szCs w:val="28"/>
        </w:rPr>
        <w:t>码值。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上机题</w:t>
      </w:r>
      <w:r>
        <w:rPr>
          <w:b/>
          <w:bCs/>
          <w:sz w:val="28"/>
          <w:szCs w:val="28"/>
        </w:rPr>
        <w:t>7</w:t>
      </w:r>
      <w:r>
        <w:rPr>
          <w:rFonts w:hint="eastAsia"/>
          <w:sz w:val="28"/>
          <w:szCs w:val="28"/>
        </w:rPr>
        <w:t>：编写程序实现：从键盘上输入一个年月日，要求出该天是该年的第几天（注意判断该年是否是闰年）。</w:t>
      </w:r>
    </w:p>
    <w:p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实验心得</w:t>
      </w: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通过这次实验</w:t>
      </w:r>
      <w:r>
        <w:rPr>
          <w:rFonts w:hint="eastAsia"/>
          <w:sz w:val="28"/>
          <w:szCs w:val="28"/>
        </w:rPr>
        <w:t>掌握了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语言的关系运算符和关系表达式。掌握了逻辑运算符和逻辑表达式，学会表示逻辑值的方法。熟练掌握了条件语句和多分支语句，学习选择结构程序设计的方法及应用。</w:t>
      </w:r>
    </w:p>
    <w:p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F08375"/>
    <w:multiLevelType w:val="singleLevel"/>
    <w:tmpl w:val="59F08375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2">
    <w:nsid w:val="59F084C9"/>
    <w:multiLevelType w:val="singleLevel"/>
    <w:tmpl w:val="59F084C9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3">
    <w:nsid w:val="59F087AF"/>
    <w:multiLevelType w:val="singleLevel"/>
    <w:tmpl w:val="59F087AF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4">
    <w:nsid w:val="59F08ACC"/>
    <w:multiLevelType w:val="singleLevel"/>
    <w:tmpl w:val="59F08ACC"/>
    <w:lvl w:ilvl="0" w:tentative="0">
      <w:start w:val="3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EBD5DE0"/>
    <w:rsid w:val="0005688D"/>
    <w:rsid w:val="00741EC4"/>
    <w:rsid w:val="008E2BB8"/>
    <w:rsid w:val="00A85CB2"/>
    <w:rsid w:val="00B37380"/>
    <w:rsid w:val="0BAF5A10"/>
    <w:rsid w:val="41B354BB"/>
    <w:rsid w:val="7EB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3</Pages>
  <Words>320</Words>
  <Characters>1824</Characters>
  <Lines>0</Lines>
  <Paragraphs>0</Paragraphs>
  <TotalTime>0</TotalTime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2017-10-25T12:13:00Z</dcterms:created>
  <dc:creator>Administrator</dc:creator>
  <cp:lastModifiedBy>๓ 刺破®</cp:lastModifiedBy>
  <dcterms:modified xsi:type="dcterms:W3CDTF">2017-12-17T15:20:35Z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