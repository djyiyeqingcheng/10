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实验八：指针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姓名：</w:t>
      </w:r>
      <w:r>
        <w:rPr>
          <w:rFonts w:hint="eastAsia" w:ascii="Adobe 仿宋 Std R" w:hAnsi="Adobe 仿宋 Std R" w:eastAsia="Adobe 仿宋 Std R" w:cs="Adobe 仿宋 Std R"/>
          <w:sz w:val="28"/>
          <w:szCs w:val="28"/>
          <w:lang w:val="en-US" w:eastAsia="zh-CN"/>
        </w:rPr>
        <w:t>彭嘉虹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班级：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15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机设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4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班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  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学号：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115040100</w:t>
      </w:r>
      <w:r>
        <w:rPr>
          <w:rFonts w:hint="eastAsia" w:ascii="Adobe 仿宋 Std R" w:hAnsi="Adobe 仿宋 Std R" w:eastAsia="Adobe 仿宋 Std R" w:cs="Adobe 仿宋 Std R"/>
          <w:sz w:val="28"/>
          <w:szCs w:val="28"/>
          <w:lang w:val="en-US" w:eastAsia="zh-CN"/>
        </w:rPr>
        <w:t>115</w:t>
      </w:r>
    </w:p>
    <w:p>
      <w:pPr>
        <w:numPr>
          <w:ilvl w:val="0"/>
          <w:numId w:val="1"/>
        </w:numPr>
        <w:jc w:val="left"/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掌握地址与指针、指针变量的概念。</w:t>
      </w:r>
      <w:bookmarkStart w:id="0" w:name="_GoBack"/>
      <w:bookmarkEnd w:id="0"/>
    </w:p>
    <w:p>
      <w:pPr>
        <w:numPr>
          <w:ilvl w:val="0"/>
          <w:numId w:val="2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掌握指针的定义、赋值、使用和传递。</w:t>
      </w:r>
    </w:p>
    <w:p>
      <w:pPr>
        <w:numPr>
          <w:ilvl w:val="0"/>
          <w:numId w:val="2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学会正确区分和使用变量的指针和指针变量。</w:t>
      </w:r>
    </w:p>
    <w:p>
      <w:pPr>
        <w:numPr>
          <w:ilvl w:val="0"/>
          <w:numId w:val="2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掌握数组指针和指针数组的使用方法。</w:t>
      </w:r>
    </w:p>
    <w:p>
      <w:pPr>
        <w:numPr>
          <w:ilvl w:val="0"/>
          <w:numId w:val="2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了解指向函数的指针。</w:t>
      </w:r>
    </w:p>
    <w:p>
      <w:pPr>
        <w:numPr>
          <w:ilvl w:val="0"/>
          <w:numId w:val="3"/>
        </w:numPr>
        <w:jc w:val="left"/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实验步骤与内容：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1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输入并运行以下程序，分析程序运行结果。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a,b,c;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*p,*q,*t;       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指针变量定义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p=&amp;a;             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将变量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的首地址赋给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q=&amp;b;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t=&amp;c;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cin&gt;&gt;a&gt;&gt;b;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*t=a+b;            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将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a+b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的和存储在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t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所指向的地址单元内，即存储在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c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中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cout&lt;&lt;&amp;a&lt;&lt;”,”&lt;&lt;&amp;b&lt;&lt;”,”&lt;&lt;p&lt;&lt;”,”&lt;&lt;q&lt;&lt;endl;/*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按十六进制形式输出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a,b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的首地址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cout&lt;&lt;&amp;p&lt;&lt;”,”&lt;&lt;&amp;q&lt;&lt;endl;            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按十六进制形式输出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p,q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的首地址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cout&lt;&lt;&amp;a&lt;&lt;”,”&lt;&lt;b&lt;&lt;”,”&lt;&lt;*p&lt;&lt;”,”&lt;&lt;*q&lt;&lt;endl;/*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输出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a,b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的值以及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p,q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所指向的地址单元的值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cout&lt;&lt;c&lt;&lt;”,”&lt;&lt;*t&lt;&lt;endl;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分析：</w:t>
      </w:r>
    </w:p>
    <w:p>
      <w:pPr>
        <w:numPr>
          <w:ilvl w:val="0"/>
          <w:numId w:val="4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p=&amp;a;q=&amp;b;t=&amp;c;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三条语句分别将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a,b,c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的首地址赋给指针变量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p,q,t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，因此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&amp;a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与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p,&amp;b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与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q,&amp;c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与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t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是等价的。</w:t>
      </w:r>
    </w:p>
    <w:p>
      <w:pPr>
        <w:numPr>
          <w:ilvl w:val="0"/>
          <w:numId w:val="4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指针变量也是变量，因此他们在内存中也有对应的地址单元，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&amp;p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、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&amp;q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表示指针变量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、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q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的首地址。</w:t>
      </w:r>
    </w:p>
    <w:p>
      <w:pPr>
        <w:numPr>
          <w:ilvl w:val="0"/>
          <w:numId w:val="4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*t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；定义了一个指向整形变量的指针变量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t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t=&amp;c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；表示取变量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c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的地址，在这里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*t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与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c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等价。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*t=a+b;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表示将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a+b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的值存储在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t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指向的地址内，即存储在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c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中。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2: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输入并运行以下程序，分析程序运行结果。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#include&lt;iomanip.h&gt;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a[5]={1,2,3,4,5};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*p;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p=a;               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将数组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的首地址赋给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*p*/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for(i=0;i&lt;5;i++)</w:t>
      </w:r>
    </w:p>
    <w:p>
      <w:pPr>
        <w:ind w:firstLine="280" w:firstLineChars="10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cout&lt;&lt;setw(3)&lt;&lt;a[i];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cout&lt;&lt;”\n”;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for(i=0;i&lt;5;i++)</w:t>
      </w:r>
    </w:p>
    <w:p>
      <w:pPr>
        <w:ind w:firstLine="280" w:firstLineChars="10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cout&lt;&lt;setw(3)&lt;&lt;*(a+i);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以数组名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为基地址，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i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为偏移量，依次输出每个数组元素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cout&lt;&lt;”\n”;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for(i=0;i&lt;5;i++)</w:t>
      </w:r>
    </w:p>
    <w:p>
      <w:pPr>
        <w:ind w:firstLine="280" w:firstLineChars="10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cout&lt;&lt;setw(3)&lt;&lt;*(p+i);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通过不变的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和变化的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i ,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使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*(p+i)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依次输出每个数组元素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cout&lt;&lt;”\n”;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for(i=0;i&lt;5;i++)</w:t>
      </w:r>
    </w:p>
    <w:p>
      <w:pPr>
        <w:ind w:firstLine="280" w:firstLineChars="10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cout&lt;&lt;setw(3)&lt;&lt;p[i];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由于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指向数组的起始位置，因此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与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等价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cout&lt;&lt;”\n”;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for(;p&lt;a+5;p++)</w:t>
      </w:r>
    </w:p>
    <w:p>
      <w:pPr>
        <w:ind w:firstLine="280" w:firstLineChars="10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cout&lt;&lt;setw(3)&lt;&lt;*p;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cout&lt;&lt;”\n”;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分析：如果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指向数组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的首地址，那么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a[i]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、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*(a+i)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、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*(p+i)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、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p[i]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具有相同的意义，都表示第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i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个数组元素。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3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输入并运行以下程序，分析程序运行结果。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#include&lt;iomanip.h&gt;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a[2][3]={{0,1,2},{3,4,5}};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k,j,*p;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for(j=0;j&lt;2;j++)</w:t>
      </w:r>
    </w:p>
    <w:p>
      <w:pPr>
        <w:ind w:firstLine="280" w:firstLineChars="10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ind w:firstLine="42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for(k=0;k&lt;3;k++)</w:t>
      </w:r>
    </w:p>
    <w:p>
      <w:pPr>
        <w:ind w:firstLine="42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cout&lt;&lt;set(5)&lt;&lt;*(a[j]+k); /*a[j]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是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j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行首地址，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a[j]+k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是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j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k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列元素首地址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ind w:firstLine="42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cout&lt;&lt;”\n”;</w:t>
      </w:r>
    </w:p>
    <w:p>
      <w:pPr>
        <w:ind w:firstLine="280" w:firstLineChars="10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cout&lt;&lt;”\ n”;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for(j=0;j&lt;2;j++)</w:t>
      </w:r>
    </w:p>
    <w:p>
      <w:pPr>
        <w:ind w:firstLine="280" w:firstLineChars="10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ind w:firstLine="42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for(k=0;k&lt;3;k++)</w:t>
      </w:r>
    </w:p>
    <w:p>
      <w:pPr>
        <w:ind w:firstLine="42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cout&lt;&lt;set(5)&lt;&lt;*(*(a+j)+k);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（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a+j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）是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j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行首地址，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*(a+j)+k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是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j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k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列元素首地址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ind w:firstLine="42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cout&lt;&lt;”\n”;</w:t>
      </w:r>
    </w:p>
    <w:p>
      <w:pPr>
        <w:ind w:firstLine="280" w:firstLineChars="10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cout&lt;&lt;”\ n”;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p=a[0];                    /*p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指向数组的第一个元素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for(j=0;j&lt;2;j++)</w:t>
      </w:r>
    </w:p>
    <w:p>
      <w:pPr>
        <w:ind w:firstLine="280" w:firstLineChars="10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ind w:firstLine="42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for(k=0;k&lt;3;k++)</w:t>
      </w:r>
    </w:p>
    <w:p>
      <w:pPr>
        <w:ind w:firstLine="42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cout&lt;&lt;set(5)&lt;&lt;*(p++); 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输出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所指向元素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ind w:firstLine="42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cout&lt;&lt;”\n”;</w:t>
      </w:r>
    </w:p>
    <w:p>
      <w:pPr>
        <w:ind w:firstLine="280" w:firstLineChars="10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分析：</w:t>
      </w:r>
    </w:p>
    <w:p>
      <w:pPr>
        <w:numPr>
          <w:ilvl w:val="0"/>
          <w:numId w:val="5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a+j, &amp;a[j]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指向第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j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行，是指针。</w:t>
      </w:r>
    </w:p>
    <w:p>
      <w:pPr>
        <w:numPr>
          <w:ilvl w:val="0"/>
          <w:numId w:val="5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a[j],*(a+j),&amp;a[j][0]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指向第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j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行第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0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列，是劣质镇，注意不要认为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*(a+j)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是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a+j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指向的对象，因为在二维数组中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a+i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是指向行，而不指向具体元素。</w:t>
      </w:r>
    </w:p>
    <w:p>
      <w:pPr>
        <w:numPr>
          <w:ilvl w:val="0"/>
          <w:numId w:val="5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a[j]+k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、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*(a+j)+k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表示第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j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行第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k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列元素的地址。</w:t>
      </w:r>
    </w:p>
    <w:p>
      <w:pPr>
        <w:numPr>
          <w:ilvl w:val="0"/>
          <w:numId w:val="5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（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a[j]+k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）、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（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（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a+j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）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+k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）表示元素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a[j][k]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4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输入并运行以下程序，分析程序运行结果。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char a[]=”CHINA”;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char *p;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p=a;           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将字符数组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的首地址赋给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cout&lt;&lt;*p&lt;&lt;”,”&lt;&lt;*(p+2)&lt;&lt;endl;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5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完成以下程序的上机调试，分析程序运行结果。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#include&lt;iomanip.h&gt;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a[6],i;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_______;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for(i=0;i&lt;6;i++)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cin&gt;&gt;_____;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p=a;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for(i=0;i&lt;6;i++)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cout&lt;&lt;setw(3)&lt;&lt;_____;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cout&lt;&lt;”\n”;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分析：</w:t>
      </w:r>
    </w:p>
    <w:p>
      <w:pPr>
        <w:numPr>
          <w:ilvl w:val="0"/>
          <w:numId w:val="6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以上程序用指针实现一维数组的数据输入与输出。</w:t>
      </w:r>
    </w:p>
    <w:p>
      <w:pPr>
        <w:numPr>
          <w:ilvl w:val="0"/>
          <w:numId w:val="6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如果将以上程序中的语句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”p=a;”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删去，程序运行结果会怎样？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6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完成以下程序的上机调试，将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b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的对应位置字符中的较大者存放到数组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c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中，分析程序运行结果。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#include”string”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k=0;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char a[80],b[80]c[80]={‘\0’},*p,*q;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p=a;q=b;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gets(a);gets(b);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while(______)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  if(_______) c[k]=*p;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  else c[k]=*q;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  p++;____;k++;</w:t>
      </w:r>
    </w:p>
    <w:p>
      <w:pPr>
        <w:ind w:firstLine="560" w:firstLineChars="20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if(*p!=’\0’) strcat(c,p);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else strcat(c,p);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cout&lt;&lt;”arraiy c:”&lt;&lt;c&lt;&lt;endl;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7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完成以下程序的上机调试，分析程序运行结果。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sort(int*,int*);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a,b,*pointer_1,*pointer_2;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pointer_1=&amp;a;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pointer_2=&amp;b;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cout&lt;&lt;”input 2 data:”;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cin&gt;&gt;a&gt;&gt;b;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sort(_____);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cout&lt;&lt;*pointer_1&lt;&lt;”,”&lt;&lt;*pointer_2&lt;&lt;end;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sort(int *p1,int *p2)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*temp;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temp=p1;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_______;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_______;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cout&lt;&lt;*p1&lt;&lt;”,”&lt;&lt;*p2&lt;&lt;endl;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分析：</w:t>
      </w:r>
    </w:p>
    <w:p>
      <w:pPr>
        <w:numPr>
          <w:ilvl w:val="0"/>
          <w:numId w:val="7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语句“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temp=p1;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”，以及之后的两条语句是交换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p1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p2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的值。</w:t>
      </w:r>
    </w:p>
    <w:p>
      <w:pPr>
        <w:numPr>
          <w:ilvl w:val="0"/>
          <w:numId w:val="7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通过上体可以得知，试图通过改变形参指针变量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p1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p2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的值达到改变实参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a,b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的值是行不通的，请修改上面程序，使得能够改变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main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函数中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a,b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的值。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8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完成以下程序的上机调试，分析程序运行结果。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sort(int*,int*,int*);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a,b,c,*pointer_1,*pointer_2,*pointer_3;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pointer_1=&amp;a;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pointer_2=&amp;b;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pointer_3=&amp;c;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cout&lt;&lt;”input 3 numbers:”;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cin&gt;&gt;a&gt;&gt;b&gt;&gt;c;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sort(____________);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cout&lt;&lt;*pointer_1&lt;&lt;”,”&lt;&lt;*pointer_2&lt;&lt;”,”&lt;&lt;*pointer_3&lt;&lt;endl;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main(int *p1,int *p2,int *p3)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if(*p1&gt;*p2){_______;________;_______;}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if(*p1&gt;*p3){_______;________;_______;}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if(*p2&gt;*p3){_______;________;_______;}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分析：</w:t>
      </w:r>
    </w:p>
    <w:p>
      <w:pPr>
        <w:numPr>
          <w:ilvl w:val="0"/>
          <w:numId w:val="8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sort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函数中的三条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if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语句是用来交换指针变量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p1,p2,p3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所指向的变量的值。</w:t>
      </w:r>
    </w:p>
    <w:p>
      <w:pPr>
        <w:numPr>
          <w:ilvl w:val="0"/>
          <w:numId w:val="8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通过改变形参指针变量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p1,p2,p3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所指向变量的值，可以使得实参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a,b,c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的值发生改变。</w:t>
      </w:r>
    </w:p>
    <w:p>
      <w:pPr>
        <w:numPr>
          <w:ilvl w:val="0"/>
          <w:numId w:val="8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如果将上体重的语句“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t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；”改成“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*t;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”结果正确吗？为什么？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9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请编写一个函数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fun(int*s,int*t,int*k)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，用来求出数组的最大元素在数组中的下标，并存放在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k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所指的存储单元中。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例如，输入如下整数：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876 675 896 101 301 401 980 431 451 777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，则输出结果为：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6,980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10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请编写一个函数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fun(char *ss),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其功能是：将字符串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ss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中所有下标为奇数位置上的字母转换为大写（若该位置上不是字母，则不转换）。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例如，若输入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abc4EFg,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则应输出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aBc4EFg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11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定义函数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f(char *x)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判断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x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所指的字符串是否为回文，若是则函数返回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1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，否则返回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0.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说明：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回文诗之一个字符串顺序输出和逆序输出相同。例如“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abcddcba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”是一个回文。</w:t>
      </w:r>
    </w:p>
    <w:p>
      <w:pPr>
        <w:numPr>
          <w:ilvl w:val="0"/>
          <w:numId w:val="9"/>
        </w:numPr>
        <w:jc w:val="left"/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实验小结</w:t>
      </w:r>
    </w:p>
    <w:p>
      <w:pPr>
        <w:tabs>
          <w:tab w:val="left" w:pos="312"/>
        </w:tabs>
        <w:ind w:firstLine="560" w:firstLineChars="20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通过这次实验我掌握了地址与指针、指针变量的概念。掌握了指针的定义、赋值、使用和传递。学会了正确区分和使用变量的指针和指针变量。掌握了数组指针和指针数组的使用方法。了解指向函数的指针。</w:t>
      </w:r>
    </w:p>
    <w:p>
      <w:pPr>
        <w:ind w:firstLine="420"/>
        <w:rPr>
          <w:rFonts w:hint="eastAsia" w:ascii="Adobe 仿宋 Std R" w:hAnsi="Adobe 仿宋 Std R" w:eastAsia="Adobe 仿宋 Std R" w:cs="Adobe 仿宋 Std R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3">
    <w:nsid w:val="5A116C47"/>
    <w:multiLevelType w:val="singleLevel"/>
    <w:tmpl w:val="5A116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">
    <w:nsid w:val="5A27E52B"/>
    <w:multiLevelType w:val="singleLevel"/>
    <w:tmpl w:val="5A27E52B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5">
    <w:nsid w:val="5A27EA5D"/>
    <w:multiLevelType w:val="singleLevel"/>
    <w:tmpl w:val="5A27EA5D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6">
    <w:nsid w:val="5A27EC45"/>
    <w:multiLevelType w:val="singleLevel"/>
    <w:tmpl w:val="5A27EC45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7">
    <w:nsid w:val="5A27EEF4"/>
    <w:multiLevelType w:val="singleLevel"/>
    <w:tmpl w:val="5A27EEF4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8">
    <w:nsid w:val="5A27F08B"/>
    <w:multiLevelType w:val="singleLevel"/>
    <w:tmpl w:val="5A27F08B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B5C4383"/>
    <w:rsid w:val="003A5451"/>
    <w:rsid w:val="00406D94"/>
    <w:rsid w:val="004B2E24"/>
    <w:rsid w:val="005B0A12"/>
    <w:rsid w:val="006C5385"/>
    <w:rsid w:val="05B369BF"/>
    <w:rsid w:val="075C352A"/>
    <w:rsid w:val="1B5C4383"/>
    <w:rsid w:val="5DD6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Autospacing="1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5</Pages>
  <Words>628</Words>
  <Characters>3584</Characters>
  <Lines>0</Lines>
  <Paragraphs>0</Paragraphs>
  <TotalTime>0</TotalTime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2017-11-19T11:27:00Z</dcterms:created>
  <dc:creator>Administrator</dc:creator>
  <cp:lastModifiedBy>๓ 刺破®</cp:lastModifiedBy>
  <dcterms:modified xsi:type="dcterms:W3CDTF">2017-12-17T15:23:43Z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